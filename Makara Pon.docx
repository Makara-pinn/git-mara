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36" w:rsidRPr="003F36E1" w:rsidRDefault="001A1D31" w:rsidP="003F7405">
      <w:pPr>
        <w:pStyle w:val="Subtitle"/>
      </w:pPr>
      <w:sdt>
        <w:sdtPr>
          <w:alias w:val="Enter your high school name:"/>
          <w:tag w:val="Enter your high school name:"/>
          <w:id w:val="1583176504"/>
          <w:placeholder>
            <w:docPart w:val="524686D538AC44E1B55D9B916E4D281C"/>
          </w:placeholder>
          <w:temporary/>
          <w:showingPlcHdr/>
          <w15:appearance w15:val="hidden"/>
        </w:sdtPr>
        <w:sdtEndPr/>
        <w:sdtContent>
          <w:r w:rsidR="00500E36" w:rsidRPr="003F7405">
            <w:rPr>
              <w:rStyle w:val="SubtitleChar"/>
            </w:rPr>
            <w:t>YOUR HIGH SCHOOL</w:t>
          </w:r>
        </w:sdtContent>
      </w:sdt>
    </w:p>
    <w:p w:rsidR="00500E36" w:rsidRPr="00637172" w:rsidRDefault="001A1D31" w:rsidP="00637172">
      <w:pPr>
        <w:pStyle w:val="Heading1"/>
      </w:pPr>
      <w:sdt>
        <w:sdtPr>
          <w:alias w:val="This certifies that:"/>
          <w:tag w:val="This certifies that:"/>
          <w:id w:val="-59648090"/>
          <w:placeholder>
            <w:docPart w:val="276B198C709D4B54A69C54E1BAFD1111"/>
          </w:placeholder>
          <w:temporary/>
          <w:showingPlcHdr/>
          <w15:appearance w15:val="hidden"/>
        </w:sdtPr>
        <w:sdtEndPr/>
        <w:sdtContent>
          <w:r w:rsidR="00500E36" w:rsidRPr="00637172">
            <w:t>THIS CERTIFIES THAT</w:t>
          </w:r>
        </w:sdtContent>
      </w:sdt>
    </w:p>
    <w:p w:rsidR="00500E36" w:rsidRPr="00A03FCA" w:rsidRDefault="00A03FCA" w:rsidP="00A03FCA">
      <w:pPr>
        <w:rPr>
          <w:sz w:val="72"/>
          <w:szCs w:val="72"/>
        </w:rPr>
      </w:pPr>
      <w:r w:rsidRPr="00A03FCA">
        <w:rPr>
          <w:sz w:val="72"/>
          <w:szCs w:val="72"/>
        </w:rPr>
        <w:t xml:space="preserve">Makara Pon</w:t>
      </w:r>
    </w:p>
    <w:p w:rsidR="00500E36" w:rsidRDefault="001A1D31" w:rsidP="00A91699">
      <w:sdt>
        <w:sdtPr>
          <w:alias w:val="Certificate description:"/>
          <w:tag w:val="Certificate description:"/>
          <w:id w:val="1826703404"/>
          <w:placeholder>
            <w:docPart w:val="64A58B1EAFBA4E5DA2985F9E3925213E"/>
          </w:placeholder>
          <w:temporary/>
          <w:showingPlcHdr/>
          <w15:appearance w15:val="hidden"/>
        </w:sdtPr>
        <w:sdtEndPr/>
        <w:sdtContent>
          <w:r w:rsidR="00500E36">
            <w:t>has successfully completed the required course of study approved by the Board of Education for the State of</w:t>
          </w:r>
        </w:sdtContent>
      </w:sdt>
      <w:r w:rsidR="00500E36">
        <w:t xml:space="preserve"> </w:t>
      </w:r>
      <w:sdt>
        <w:sdtPr>
          <w:alias w:val="Enter state:"/>
          <w:tag w:val="Enter state:"/>
          <w:id w:val="2146612294"/>
          <w:placeholder>
            <w:docPart w:val="49F1F24A7A0F47B48C8F85BD96CE28B8"/>
          </w:placeholder>
          <w:temporary/>
          <w:showingPlcHdr/>
          <w15:appearance w15:val="hidden"/>
        </w:sdtPr>
        <w:sdtEndPr/>
        <w:sdtContent>
          <w:r w:rsidR="00500E36">
            <w:t>State</w:t>
          </w:r>
        </w:sdtContent>
      </w:sdt>
      <w:r w:rsidR="00500E36">
        <w:t xml:space="preserve">, </w:t>
      </w:r>
      <w:sdt>
        <w:sdtPr>
          <w:alias w:val="Certificate description:"/>
          <w:tag w:val="Certificate description:"/>
          <w:id w:val="1350836817"/>
          <w:placeholder>
            <w:docPart w:val="DEC8E775E8D34CBF8FD10B1C7E633641"/>
          </w:placeholder>
          <w:temporary/>
          <w:showingPlcHdr/>
          <w15:appearance w15:val="hidden"/>
        </w:sdtPr>
        <w:sdtEndPr/>
        <w:sdtContent>
          <w:r w:rsidR="00500E36">
            <w:t>and is therefore awarded this</w:t>
          </w:r>
        </w:sdtContent>
      </w:sdt>
    </w:p>
    <w:p w:rsidR="00500E36" w:rsidRPr="00AE0F99" w:rsidRDefault="00AE0F99" w:rsidP="00AE0F99">
      <w:pPr>
        <w:rPr>
          <w:color w:val="FF0000"/>
          <w:sz w:val="72"/>
          <w:szCs w:val="72"/>
        </w:rPr>
      </w:pPr>
      <w:r w:rsidRPr="00AE0F99">
        <w:rPr>
          <w:color w:val="FF0000"/>
          <w:sz w:val="72"/>
          <w:szCs w:val="72"/>
        </w:rPr>
        <w:t xml:space="preserve">2025</w:t>
      </w:r>
    </w:p>
    <w:p w:rsidR="00500E36" w:rsidRDefault="001A1D31" w:rsidP="00150073">
      <w:sdt>
        <w:sdtPr>
          <w:alias w:val="Dated this:"/>
          <w:tag w:val="Dated this:"/>
          <w:id w:val="-959646735"/>
          <w:placeholder>
            <w:docPart w:val="832C8061F85E49CB86688BCCE337B4D1"/>
          </w:placeholder>
          <w:temporary/>
          <w:showingPlcHdr/>
          <w15:appearance w15:val="hidden"/>
        </w:sdtPr>
        <w:sdtEndPr/>
        <w:sdtContent>
          <w:r w:rsidR="00500E36">
            <w:t>Dated this</w:t>
          </w:r>
        </w:sdtContent>
      </w:sdt>
      <w:r w:rsidR="00500E36">
        <w:t xml:space="preserve"> </w:t>
      </w:r>
      <w:sdt>
        <w:sdtPr>
          <w:alias w:val="Enter day:"/>
          <w:tag w:val="Enter day:"/>
          <w:id w:val="730193402"/>
          <w:placeholder>
            <w:docPart w:val="331CCCB4FE8F49F7A81FE8222747B7E3"/>
          </w:placeholder>
          <w:temporary/>
          <w:showingPlcHdr/>
          <w15:appearance w15:val="hidden"/>
        </w:sdtPr>
        <w:sdtEndPr/>
        <w:sdtContent>
          <w:r w:rsidR="00500E36">
            <w:t>Day</w:t>
          </w:r>
        </w:sdtContent>
      </w:sdt>
      <w:r w:rsidR="00500E36">
        <w:t xml:space="preserve"> </w:t>
      </w:r>
      <w:sdt>
        <w:sdtPr>
          <w:alias w:val="Of:"/>
          <w:tag w:val="Of:"/>
          <w:id w:val="-793133104"/>
          <w:placeholder>
            <w:docPart w:val="E57E969DCB074428A6B771B4E7A46588"/>
          </w:placeholder>
          <w:temporary/>
          <w:showingPlcHdr/>
          <w15:appearance w15:val="hidden"/>
        </w:sdtPr>
        <w:sdtEndPr/>
        <w:sdtContent>
          <w:r w:rsidR="00500E36">
            <w:t>of</w:t>
          </w:r>
        </w:sdtContent>
      </w:sdt>
      <w:r w:rsidR="00500E36">
        <w:t xml:space="preserve"> </w:t>
      </w:r>
      <w:sdt>
        <w:sdtPr>
          <w:alias w:val="Enter month:"/>
          <w:tag w:val="Enter month:"/>
          <w:id w:val="65156418"/>
          <w:placeholder>
            <w:docPart w:val="CE6C5D2754C844EAB77B1CB69BEAE8E5"/>
          </w:placeholder>
          <w:temporary/>
          <w:showingPlcHdr/>
          <w15:appearance w15:val="hidden"/>
        </w:sdtPr>
        <w:sdtEndPr/>
        <w:sdtContent>
          <w:r w:rsidR="00500E36"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6205"/>
        <w:gridCol w:w="5171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Default="001A1D31">
            <w:pPr>
              <w:pStyle w:val="Signature"/>
            </w:pPr>
            <w:sdt>
              <w:sdtPr>
                <w:alias w:val="Superintendent:"/>
                <w:tag w:val="Superintendent:"/>
                <w:id w:val="1107619633"/>
                <w:placeholder>
                  <w:docPart w:val="5FF7A7E916CC4AEC83940ED1176112E9"/>
                </w:placeholder>
                <w:temporary/>
                <w:showingPlcHdr/>
                <w15:appearance w15:val="hidden"/>
              </w:sdtPr>
              <w:sdtEndPr/>
              <w:sdtContent>
                <w:r w:rsidR="00AC5AB3">
                  <w:t>Superintendent</w:t>
                </w:r>
              </w:sdtContent>
            </w:sdt>
          </w:p>
        </w:tc>
        <w:tc>
          <w:tcPr>
            <w:tcW w:w="2946" w:type="dxa"/>
            <w:vAlign w:val="bottom"/>
          </w:tcPr>
          <w:p w:rsidR="00A91699" w:rsidRPr="00A91699" w:rsidRDefault="00A91699" w:rsidP="00A91699">
            <w:pPr>
              <w:pStyle w:val="Seal"/>
            </w:pPr>
            <w:r>
              <w:rPr>
                <w:noProof/>
                <w:lang w:eastAsia="en-US" w:bidi="km-KH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1001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-1705160969"/>
                                    <w:placeholder>
                                      <w:docPart w:val="2D4C28F07C8D4B218C29EBE115DC989C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:rsidR="00A91699" w:rsidRDefault="00A91699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" o:spid="_x0000_s1026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-1705160969"/>
                              <w:placeholder>
                                <w:docPart w:val="2D4C28F07C8D4B218C29EBE115DC989C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A91699" w:rsidRDefault="00A91699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sdt>
          <w:sdtPr>
            <w:alias w:val="Principal:"/>
            <w:tag w:val="Principal:"/>
            <w:id w:val="435034395"/>
            <w:placeholder>
              <w:docPart w:val="6C96665FA52F4FC6A77F3CDFD0B6F4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927" w:type="dxa"/>
                <w:vAlign w:val="bottom"/>
              </w:tcPr>
              <w:p w:rsidR="0005145F" w:rsidRDefault="00AC5AB3">
                <w:pPr>
                  <w:pStyle w:val="Signature"/>
                </w:pPr>
                <w:r>
                  <w:t>Principal</w:t>
                </w:r>
              </w:p>
            </w:tc>
          </w:sdtContent>
        </w:sdt>
      </w:tr>
    </w:tbl>
    <w:p w:rsidR="00D47F75" w:rsidRDefault="00D47F75" w:rsidP="004411C1"/>
    <w:sectPr w:rsidR="00D47F75" w:rsidSect="00FF616D">
      <w:headerReference w:type="default" r:id="rId7"/>
      <w:footerReference w:type="default" r:id="rId8"/>
      <w:headerReference w:type="first" r:id="rId9"/>
      <w:pgSz w:w="15840" w:h="12240" w:orient="landscape" w:code="1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D31" w:rsidRDefault="001A1D31">
      <w:r>
        <w:separator/>
      </w:r>
    </w:p>
  </w:endnote>
  <w:endnote w:type="continuationSeparator" w:id="0">
    <w:p w:rsidR="001A1D31" w:rsidRDefault="001A1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F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D31" w:rsidRDefault="001A1D31">
      <w:r>
        <w:separator/>
      </w:r>
    </w:p>
  </w:footnote>
  <w:footnote w:type="continuationSeparator" w:id="0">
    <w:p w:rsidR="001A1D31" w:rsidRDefault="001A1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70" w:rsidRDefault="00D47F75">
    <w:pPr>
      <w:pStyle w:val="Header"/>
    </w:pPr>
    <w:r>
      <w:rPr>
        <w:noProof/>
        <w:lang w:eastAsia="en-US" w:bidi="km-KH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6" name="Picture 6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F75" w:rsidRDefault="00D47F75">
    <w:pPr>
      <w:pStyle w:val="Header"/>
    </w:pPr>
    <w:r>
      <w:rPr>
        <w:noProof/>
        <w:lang w:eastAsia="en-US" w:bidi="km-KH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7" name="Picture 7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CA"/>
    <w:rsid w:val="00015A24"/>
    <w:rsid w:val="0004165D"/>
    <w:rsid w:val="0005145F"/>
    <w:rsid w:val="00051A41"/>
    <w:rsid w:val="00053FAA"/>
    <w:rsid w:val="00097672"/>
    <w:rsid w:val="000D4F0E"/>
    <w:rsid w:val="001463ED"/>
    <w:rsid w:val="00150073"/>
    <w:rsid w:val="001A1D31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B2888"/>
    <w:rsid w:val="003C364E"/>
    <w:rsid w:val="003E56A7"/>
    <w:rsid w:val="003F36E1"/>
    <w:rsid w:val="003F7405"/>
    <w:rsid w:val="00437082"/>
    <w:rsid w:val="004411C1"/>
    <w:rsid w:val="0046494F"/>
    <w:rsid w:val="004732CA"/>
    <w:rsid w:val="004A7938"/>
    <w:rsid w:val="004B3DB5"/>
    <w:rsid w:val="004C15AC"/>
    <w:rsid w:val="004C5DE1"/>
    <w:rsid w:val="004D3F07"/>
    <w:rsid w:val="00500E36"/>
    <w:rsid w:val="00501DB8"/>
    <w:rsid w:val="00520BAD"/>
    <w:rsid w:val="005253ED"/>
    <w:rsid w:val="006038C7"/>
    <w:rsid w:val="00637172"/>
    <w:rsid w:val="00641DB0"/>
    <w:rsid w:val="00662788"/>
    <w:rsid w:val="0068461E"/>
    <w:rsid w:val="0070422D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E0F46"/>
    <w:rsid w:val="009E3962"/>
    <w:rsid w:val="009E708F"/>
    <w:rsid w:val="00A03FCA"/>
    <w:rsid w:val="00A26F77"/>
    <w:rsid w:val="00A91699"/>
    <w:rsid w:val="00AB3836"/>
    <w:rsid w:val="00AC5AB3"/>
    <w:rsid w:val="00AE0F99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134758"/>
  <w15:chartTrackingRefBased/>
  <w15:docId w15:val="{6CFA35A6-5A6D-470B-AE9B-EBB06344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n-U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Heading1">
    <w:name w:val="heading 1"/>
    <w:basedOn w:val="Normal"/>
    <w:link w:val="Heading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SignatureChar">
    <w:name w:val="Signature Char"/>
    <w:basedOn w:val="DefaultParagraphFont"/>
    <w:link w:val="Signature"/>
    <w:uiPriority w:val="5"/>
    <w:rsid w:val="00500E36"/>
    <w:rPr>
      <w:sz w:val="22"/>
      <w:szCs w:val="20"/>
    </w:rPr>
  </w:style>
  <w:style w:type="paragraph" w:customStyle="1" w:styleId="Seal">
    <w:name w:val="Sea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411C1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411C1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6241"/>
  </w:style>
  <w:style w:type="paragraph" w:styleId="BlockText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D62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6241"/>
    <w:rPr>
      <w:color w:val="444D26" w:themeColor="text2"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6241"/>
    <w:rPr>
      <w:color w:val="444D26" w:themeColor="text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624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6241"/>
    <w:rPr>
      <w:color w:val="444D26" w:themeColor="text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6241"/>
    <w:rPr>
      <w:color w:val="444D26" w:themeColor="text2"/>
      <w:sz w:val="28"/>
      <w:szCs w:val="28"/>
    </w:rPr>
  </w:style>
  <w:style w:type="table" w:styleId="ColorfulGrid">
    <w:name w:val="Colorful Grid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624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241"/>
    <w:rPr>
      <w:color w:val="444D26" w:themeColor="text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241"/>
    <w:rPr>
      <w:b/>
      <w:bCs/>
      <w:color w:val="444D26" w:themeColor="text2"/>
      <w:szCs w:val="20"/>
    </w:rPr>
  </w:style>
  <w:style w:type="table" w:styleId="DarkList">
    <w:name w:val="Dark List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6241"/>
  </w:style>
  <w:style w:type="character" w:customStyle="1" w:styleId="DateChar">
    <w:name w:val="Date Char"/>
    <w:basedOn w:val="DefaultParagraphFont"/>
    <w:link w:val="Date"/>
    <w:uiPriority w:val="99"/>
    <w:semiHidden/>
    <w:rsid w:val="00DD6241"/>
    <w:rPr>
      <w:color w:val="444D26" w:themeColor="text2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62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6241"/>
    <w:rPr>
      <w:color w:val="444D26" w:themeColor="text2"/>
      <w:sz w:val="28"/>
      <w:szCs w:val="28"/>
    </w:rPr>
  </w:style>
  <w:style w:type="character" w:styleId="Emphasis">
    <w:name w:val="Emphasis"/>
    <w:basedOn w:val="DefaultParagraphFont"/>
    <w:uiPriority w:val="20"/>
    <w:semiHidden/>
    <w:unhideWhenUsed/>
    <w:qFormat/>
    <w:rsid w:val="00B90141"/>
    <w:rPr>
      <w:i/>
      <w:iCs/>
      <w:color w:val="auto"/>
    </w:rPr>
  </w:style>
  <w:style w:type="character" w:styleId="EndnoteReference">
    <w:name w:val="end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6241"/>
    <w:rPr>
      <w:color w:val="444D26" w:themeColor="text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241"/>
    <w:rPr>
      <w:color w:val="444D26" w:themeColor="text2"/>
      <w:szCs w:val="20"/>
    </w:rPr>
  </w:style>
  <w:style w:type="table" w:styleId="GridTable1Light">
    <w:name w:val="Grid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D6241"/>
  </w:style>
  <w:style w:type="paragraph" w:styleId="HTMLAddress">
    <w:name w:val="HTML Address"/>
    <w:basedOn w:val="Normal"/>
    <w:link w:val="HTMLAddress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DD62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624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6241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90141"/>
    <w:rPr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6241"/>
  </w:style>
  <w:style w:type="paragraph" w:styleId="List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MediumGrid1">
    <w:name w:val="Medium Grid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62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6241"/>
    <w:rPr>
      <w:color w:val="444D26" w:themeColor="text2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DD6241"/>
  </w:style>
  <w:style w:type="table" w:styleId="PlainTable1">
    <w:name w:val="Plain Table 1"/>
    <w:basedOn w:val="Table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62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6241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semiHidden/>
    <w:unhideWhenUsed/>
    <w:qFormat/>
    <w:rsid w:val="00DD6241"/>
    <w:rPr>
      <w:b/>
      <w:bCs/>
    </w:rPr>
  </w:style>
  <w:style w:type="paragraph" w:styleId="Subtitle">
    <w:name w:val="Subtitle"/>
    <w:basedOn w:val="Normal"/>
    <w:link w:val="Subtitle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MAKARA.PINN\AppData\Roaming\Microsoft\Templates\Diploma%20certific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4686D538AC44E1B55D9B916E4D2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7466-BD27-4D06-86A8-DB06A8DCC593}"/>
      </w:docPartPr>
      <w:docPartBody>
        <w:p w:rsidR="008C1614" w:rsidRDefault="00D66E5E">
          <w:pPr>
            <w:pStyle w:val="524686D538AC44E1B55D9B916E4D281C"/>
          </w:pPr>
          <w:r w:rsidRPr="003F7405">
            <w:rPr>
              <w:rStyle w:val="SubtitleChar"/>
            </w:rPr>
            <w:t>YOUR HIGH SCHOOL</w:t>
          </w:r>
        </w:p>
      </w:docPartBody>
    </w:docPart>
    <w:docPart>
      <w:docPartPr>
        <w:name w:val="276B198C709D4B54A69C54E1BAFD1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14FA0-F5C8-4123-9457-BC40639CFE26}"/>
      </w:docPartPr>
      <w:docPartBody>
        <w:p w:rsidR="008C1614" w:rsidRDefault="00D66E5E">
          <w:pPr>
            <w:pStyle w:val="276B198C709D4B54A69C54E1BAFD1111"/>
          </w:pPr>
          <w:r w:rsidRPr="00637172">
            <w:t>THIS CERTIFIES THAT</w:t>
          </w:r>
        </w:p>
      </w:docPartBody>
    </w:docPart>
    <w:docPart>
      <w:docPartPr>
        <w:name w:val="64A58B1EAFBA4E5DA2985F9E39252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5934F-6E1C-4DAF-B50C-6DAFCD5109D7}"/>
      </w:docPartPr>
      <w:docPartBody>
        <w:p w:rsidR="008C1614" w:rsidRDefault="00D66E5E">
          <w:pPr>
            <w:pStyle w:val="64A58B1EAFBA4E5DA2985F9E3925213E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49F1F24A7A0F47B48C8F85BD96CE2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D2EF3-74A9-4B25-AF4A-75975B115923}"/>
      </w:docPartPr>
      <w:docPartBody>
        <w:p w:rsidR="008C1614" w:rsidRDefault="00D66E5E">
          <w:pPr>
            <w:pStyle w:val="49F1F24A7A0F47B48C8F85BD96CE28B8"/>
          </w:pPr>
          <w:r>
            <w:t>State</w:t>
          </w:r>
        </w:p>
      </w:docPartBody>
    </w:docPart>
    <w:docPart>
      <w:docPartPr>
        <w:name w:val="DEC8E775E8D34CBF8FD10B1C7E633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CE90E-BC6C-4A79-AA00-E4F97291A92C}"/>
      </w:docPartPr>
      <w:docPartBody>
        <w:p w:rsidR="008C1614" w:rsidRDefault="00D66E5E">
          <w:pPr>
            <w:pStyle w:val="DEC8E775E8D34CBF8FD10B1C7E633641"/>
          </w:pPr>
          <w:r>
            <w:t>and is therefore awarded this</w:t>
          </w:r>
        </w:p>
      </w:docPartBody>
    </w:docPart>
    <w:docPart>
      <w:docPartPr>
        <w:name w:val="832C8061F85E49CB86688BCCE337B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CBD5-7FD5-4793-B339-082551DB6E81}"/>
      </w:docPartPr>
      <w:docPartBody>
        <w:p w:rsidR="008C1614" w:rsidRDefault="00D66E5E">
          <w:pPr>
            <w:pStyle w:val="832C8061F85E49CB86688BCCE337B4D1"/>
          </w:pPr>
          <w:r>
            <w:t>Dated this</w:t>
          </w:r>
        </w:p>
      </w:docPartBody>
    </w:docPart>
    <w:docPart>
      <w:docPartPr>
        <w:name w:val="331CCCB4FE8F49F7A81FE8222747B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7CDF8-83E1-4028-BA1C-1A1DB2D68688}"/>
      </w:docPartPr>
      <w:docPartBody>
        <w:p w:rsidR="008C1614" w:rsidRDefault="00D66E5E">
          <w:pPr>
            <w:pStyle w:val="331CCCB4FE8F49F7A81FE8222747B7E3"/>
          </w:pPr>
          <w:r>
            <w:t>Day</w:t>
          </w:r>
        </w:p>
      </w:docPartBody>
    </w:docPart>
    <w:docPart>
      <w:docPartPr>
        <w:name w:val="E57E969DCB074428A6B771B4E7A46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9B715-AC72-4E3B-AACA-2F60FF0DBB07}"/>
      </w:docPartPr>
      <w:docPartBody>
        <w:p w:rsidR="008C1614" w:rsidRDefault="00D66E5E">
          <w:pPr>
            <w:pStyle w:val="E57E969DCB074428A6B771B4E7A46588"/>
          </w:pPr>
          <w:r>
            <w:t>of</w:t>
          </w:r>
        </w:p>
      </w:docPartBody>
    </w:docPart>
    <w:docPart>
      <w:docPartPr>
        <w:name w:val="CE6C5D2754C844EAB77B1CB69BEAE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E3C71-1F39-42F3-B3EA-DAED1A1E34E0}"/>
      </w:docPartPr>
      <w:docPartBody>
        <w:p w:rsidR="008C1614" w:rsidRDefault="00D66E5E">
          <w:pPr>
            <w:pStyle w:val="CE6C5D2754C844EAB77B1CB69BEAE8E5"/>
          </w:pPr>
          <w:r>
            <w:t>Month</w:t>
          </w:r>
        </w:p>
      </w:docPartBody>
    </w:docPart>
    <w:docPart>
      <w:docPartPr>
        <w:name w:val="5FF7A7E916CC4AEC83940ED117611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380CC-FCCD-4323-9F12-7F83D305C5F2}"/>
      </w:docPartPr>
      <w:docPartBody>
        <w:p w:rsidR="008C1614" w:rsidRDefault="00D66E5E">
          <w:pPr>
            <w:pStyle w:val="5FF7A7E916CC4AEC83940ED1176112E9"/>
          </w:pPr>
          <w:r>
            <w:t>Superintendent</w:t>
          </w:r>
        </w:p>
      </w:docPartBody>
    </w:docPart>
    <w:docPart>
      <w:docPartPr>
        <w:name w:val="6C96665FA52F4FC6A77F3CDFD0B6F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7B332-B37B-414A-8A01-15556B220DE7}"/>
      </w:docPartPr>
      <w:docPartBody>
        <w:p w:rsidR="008C1614" w:rsidRDefault="00D66E5E">
          <w:pPr>
            <w:pStyle w:val="6C96665FA52F4FC6A77F3CDFD0B6F4CC"/>
          </w:pPr>
          <w:r>
            <w:t>Principal</w:t>
          </w:r>
        </w:p>
      </w:docPartBody>
    </w:docPart>
    <w:docPart>
      <w:docPartPr>
        <w:name w:val="2D4C28F07C8D4B218C29EBE115DC9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5F1C1-FEF4-494B-8962-E238669E9F26}"/>
      </w:docPartPr>
      <w:docPartBody>
        <w:p w:rsidR="008C1614" w:rsidRDefault="00D66E5E">
          <w:pPr>
            <w:pStyle w:val="2D4C28F07C8D4B218C29EBE115DC989C"/>
          </w:pPr>
          <w:r w:rsidRPr="002D69D3">
            <w:t>SEAL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5E"/>
    <w:rsid w:val="001504D8"/>
    <w:rsid w:val="008C1614"/>
    <w:rsid w:val="00D6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numPr>
        <w:ilvl w:val="1"/>
      </w:numPr>
      <w:spacing w:before="240" w:after="0" w:line="240" w:lineRule="auto"/>
      <w:jc w:val="center"/>
    </w:pPr>
    <w:rPr>
      <w:caps/>
      <w:color w:val="5A5A5A" w:themeColor="text1" w:themeTint="A5"/>
      <w:sz w:val="56"/>
      <w:szCs w:val="22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5A5A5A" w:themeColor="text1" w:themeTint="A5"/>
      <w:sz w:val="56"/>
      <w:szCs w:val="22"/>
      <w:lang w:eastAsia="ja-JP" w:bidi="ar-SA"/>
    </w:rPr>
  </w:style>
  <w:style w:type="paragraph" w:customStyle="1" w:styleId="524686D538AC44E1B55D9B916E4D281C">
    <w:name w:val="524686D538AC44E1B55D9B916E4D281C"/>
  </w:style>
  <w:style w:type="paragraph" w:customStyle="1" w:styleId="276B198C709D4B54A69C54E1BAFD1111">
    <w:name w:val="276B198C709D4B54A69C54E1BAFD1111"/>
  </w:style>
  <w:style w:type="paragraph" w:customStyle="1" w:styleId="B1B453197CE8454D87B82E2AFC8641BA">
    <w:name w:val="B1B453197CE8454D87B82E2AFC8641BA"/>
  </w:style>
  <w:style w:type="paragraph" w:customStyle="1" w:styleId="64A58B1EAFBA4E5DA2985F9E3925213E">
    <w:name w:val="64A58B1EAFBA4E5DA2985F9E3925213E"/>
  </w:style>
  <w:style w:type="paragraph" w:customStyle="1" w:styleId="49F1F24A7A0F47B48C8F85BD96CE28B8">
    <w:name w:val="49F1F24A7A0F47B48C8F85BD96CE28B8"/>
  </w:style>
  <w:style w:type="paragraph" w:customStyle="1" w:styleId="DEC8E775E8D34CBF8FD10B1C7E633641">
    <w:name w:val="DEC8E775E8D34CBF8FD10B1C7E633641"/>
  </w:style>
  <w:style w:type="paragraph" w:customStyle="1" w:styleId="400EA17C81514E2BAF178E8CDA41BD77">
    <w:name w:val="400EA17C81514E2BAF178E8CDA41BD77"/>
  </w:style>
  <w:style w:type="paragraph" w:customStyle="1" w:styleId="832C8061F85E49CB86688BCCE337B4D1">
    <w:name w:val="832C8061F85E49CB86688BCCE337B4D1"/>
  </w:style>
  <w:style w:type="paragraph" w:customStyle="1" w:styleId="331CCCB4FE8F49F7A81FE8222747B7E3">
    <w:name w:val="331CCCB4FE8F49F7A81FE8222747B7E3"/>
  </w:style>
  <w:style w:type="paragraph" w:customStyle="1" w:styleId="E57E969DCB074428A6B771B4E7A46588">
    <w:name w:val="E57E969DCB074428A6B771B4E7A46588"/>
  </w:style>
  <w:style w:type="paragraph" w:customStyle="1" w:styleId="CE6C5D2754C844EAB77B1CB69BEAE8E5">
    <w:name w:val="CE6C5D2754C844EAB77B1CB69BEAE8E5"/>
  </w:style>
  <w:style w:type="paragraph" w:customStyle="1" w:styleId="5FF7A7E916CC4AEC83940ED1176112E9">
    <w:name w:val="5FF7A7E916CC4AEC83940ED1176112E9"/>
  </w:style>
  <w:style w:type="paragraph" w:customStyle="1" w:styleId="6C96665FA52F4FC6A77F3CDFD0B6F4CC">
    <w:name w:val="6C96665FA52F4FC6A77F3CDFD0B6F4CC"/>
  </w:style>
  <w:style w:type="paragraph" w:customStyle="1" w:styleId="2D4C28F07C8D4B218C29EBE115DC989C">
    <w:name w:val="2D4C28F07C8D4B218C29EBE115DC9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certificate.dotx</Template>
  <TotalTime>38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MAKARA PINN</dc:creator>
  <cp:lastModifiedBy>MAKARA PINN</cp:lastModifiedBy>
  <cp:revision>4</cp:revision>
  <dcterms:created xsi:type="dcterms:W3CDTF">2025-07-03T22:52:00Z</dcterms:created>
  <dcterms:modified xsi:type="dcterms:W3CDTF">2025-07-04T11:20:00Z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