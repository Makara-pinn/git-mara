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1A1D31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1A1D31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r w:rsidRPr="00A03FCA">
        <w:rPr>
          <w:sz w:val="72"/>
          <w:szCs w:val="72"/>
        </w:rPr>
        <w:t xml:space="preserve">Sinat Lek</w:t>
      </w:r>
    </w:p>
    <w:p w:rsidR="00500E36" w:rsidRDefault="001A1D31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Pr="00AE0F99" w:rsidRDefault="00AE0F99" w:rsidP="00AE0F99">
      <w:pPr>
        <w:rPr>
          <w:color w:val="FF0000"/>
          <w:sz w:val="72"/>
          <w:szCs w:val="72"/>
        </w:rPr>
      </w:pPr>
      <w:r w:rsidRPr="00AE0F99">
        <w:rPr>
          <w:color w:val="FF0000"/>
          <w:sz w:val="72"/>
          <w:szCs w:val="72"/>
        </w:rPr>
        <w:t xml:space="preserve">2025</w:t>
      </w:r>
    </w:p>
    <w:p w:rsidR="00500E36" w:rsidRDefault="001A1D31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6205"/>
        <w:gridCol w:w="5171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A1D31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0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31" w:rsidRDefault="001A1D31">
      <w:r>
        <w:separator/>
      </w:r>
    </w:p>
  </w:endnote>
  <w:endnote w:type="continuationSeparator" w:id="0">
    <w:p w:rsidR="001A1D31" w:rsidRDefault="001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31" w:rsidRDefault="001A1D31">
      <w:r>
        <w:separator/>
      </w:r>
    </w:p>
  </w:footnote>
  <w:footnote w:type="continuationSeparator" w:id="0">
    <w:p w:rsidR="001A1D31" w:rsidRDefault="001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A1D3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AE0F99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34758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8C1614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8C1614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8C1614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8C1614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8C1614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8C1614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8C1614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8C1614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8C1614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8C1614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8C1614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8C1614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1504D8"/>
    <w:rsid w:val="008C1614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4</cp:revision>
  <dcterms:created xsi:type="dcterms:W3CDTF">2025-07-03T22:52:00Z</dcterms:created>
  <dcterms:modified xsi:type="dcterms:W3CDTF">2025-07-04T11:20:00Z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