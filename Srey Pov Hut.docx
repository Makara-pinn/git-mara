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E36" w:rsidRPr="003F36E1" w:rsidRDefault="001A1D31" w:rsidP="003F7405">
      <w:pPr>
        <w:pStyle w:val="Subtitle"/>
      </w:pPr>
      <w:sdt>
        <w:sdtPr>
          <w:alias w:val="Enter your high school name:"/>
          <w:tag w:val="Enter your high school name:"/>
          <w:id w:val="1583176504"/>
          <w:placeholder>
            <w:docPart w:val="524686D538AC44E1B55D9B916E4D281C"/>
          </w:placeholder>
          <w:temporary/>
          <w:showingPlcHdr/>
          <w15:appearance w15:val="hidden"/>
        </w:sdtPr>
        <w:sdtEndPr/>
        <w:sdtContent>
          <w:r w:rsidR="00500E36" w:rsidRPr="003F7405">
            <w:rPr>
              <w:rStyle w:val="SubtitleChar"/>
            </w:rPr>
            <w:t>YOUR HIGH SCHOOL</w:t>
          </w:r>
        </w:sdtContent>
      </w:sdt>
    </w:p>
    <w:p w:rsidR="00500E36" w:rsidRPr="00637172" w:rsidRDefault="001A1D31" w:rsidP="00637172">
      <w:pPr>
        <w:pStyle w:val="Heading1"/>
      </w:pPr>
      <w:sdt>
        <w:sdtPr>
          <w:alias w:val="This certifies that:"/>
          <w:tag w:val="This certifies that:"/>
          <w:id w:val="-59648090"/>
          <w:placeholder>
            <w:docPart w:val="276B198C709D4B54A69C54E1BAFD1111"/>
          </w:placeholder>
          <w:temporary/>
          <w:showingPlcHdr/>
          <w15:appearance w15:val="hidden"/>
        </w:sdtPr>
        <w:sdtEndPr/>
        <w:sdtContent>
          <w:r w:rsidR="00500E36" w:rsidRPr="00637172">
            <w:t>THIS CERTIFIES THAT</w:t>
          </w:r>
        </w:sdtContent>
      </w:sdt>
    </w:p>
    <w:p w:rsidR="00500E36" w:rsidRPr="00A03FCA" w:rsidRDefault="00A03FCA" w:rsidP="00A03FCA">
      <w:pPr>
        <w:rPr>
          <w:sz w:val="72"/>
          <w:szCs w:val="72"/>
        </w:rPr>
      </w:pPr>
      <w:r w:rsidRPr="00A03FCA">
        <w:rPr>
          <w:sz w:val="72"/>
          <w:szCs w:val="72"/>
        </w:rPr>
        <w:t xml:space="preserve">Srey Pov Hut</w:t>
      </w:r>
    </w:p>
    <w:p w:rsidR="00500E36" w:rsidRDefault="001A1D31" w:rsidP="00A91699">
      <w:sdt>
        <w:sdtPr>
          <w:alias w:val="Certificate description:"/>
          <w:tag w:val="Certificate description:"/>
          <w:id w:val="1826703404"/>
          <w:placeholder>
            <w:docPart w:val="64A58B1EAFBA4E5DA2985F9E3925213E"/>
          </w:placeholder>
          <w:temporary/>
          <w:showingPlcHdr/>
          <w15:appearance w15:val="hidden"/>
        </w:sdtPr>
        <w:sdtEndPr/>
        <w:sdtContent>
          <w:r w:rsidR="00500E36">
            <w:t>has successfully completed the required course of study approved by the Board of Education for the State of</w:t>
          </w:r>
        </w:sdtContent>
      </w:sdt>
      <w:r w:rsidR="00500E36">
        <w:t xml:space="preserve"> </w:t>
      </w:r>
      <w:sdt>
        <w:sdtPr>
          <w:alias w:val="Enter state:"/>
          <w:tag w:val="Enter state:"/>
          <w:id w:val="2146612294"/>
          <w:placeholder>
            <w:docPart w:val="49F1F24A7A0F47B48C8F85BD96CE28B8"/>
          </w:placeholder>
          <w:temporary/>
          <w:showingPlcHdr/>
          <w15:appearance w15:val="hidden"/>
        </w:sdtPr>
        <w:sdtEndPr/>
        <w:sdtContent>
          <w:r w:rsidR="00500E36">
            <w:t>State</w:t>
          </w:r>
        </w:sdtContent>
      </w:sdt>
      <w:r w:rsidR="00500E36">
        <w:t xml:space="preserve">, </w:t>
      </w:r>
      <w:sdt>
        <w:sdtPr>
          <w:alias w:val="Certificate description:"/>
          <w:tag w:val="Certificate description:"/>
          <w:id w:val="1350836817"/>
          <w:placeholder>
            <w:docPart w:val="DEC8E775E8D34CBF8FD10B1C7E633641"/>
          </w:placeholder>
          <w:temporary/>
          <w:showingPlcHdr/>
          <w15:appearance w15:val="hidden"/>
        </w:sdtPr>
        <w:sdtEndPr/>
        <w:sdtContent>
          <w:r w:rsidR="00500E36">
            <w:t>and is therefore awarded this</w:t>
          </w:r>
        </w:sdtContent>
      </w:sdt>
    </w:p>
    <w:p w:rsidR="00500E36" w:rsidRPr="00AE0F99" w:rsidRDefault="00AE0F99" w:rsidP="00AE0F99">
      <w:pPr>
        <w:rPr>
          <w:color w:val="FF0000"/>
          <w:sz w:val="72"/>
          <w:szCs w:val="72"/>
        </w:rPr>
      </w:pPr>
      <w:r w:rsidRPr="00AE0F99">
        <w:rPr>
          <w:color w:val="FF0000"/>
          <w:sz w:val="72"/>
          <w:szCs w:val="72"/>
        </w:rPr>
        <w:t xml:space="preserve">2025</w:t>
      </w:r>
    </w:p>
    <w:p w:rsidR="00500E36" w:rsidRDefault="001A1D31" w:rsidP="00150073">
      <w:sdt>
        <w:sdtPr>
          <w:alias w:val="Dated this:"/>
          <w:tag w:val="Dated this:"/>
          <w:id w:val="-959646735"/>
          <w:placeholder>
            <w:docPart w:val="832C8061F85E49CB86688BCCE337B4D1"/>
          </w:placeholder>
          <w:temporary/>
          <w:showingPlcHdr/>
          <w15:appearance w15:val="hidden"/>
        </w:sdtPr>
        <w:sdtEndPr/>
        <w:sdtContent>
          <w:r w:rsidR="00500E36">
            <w:t>Dated this</w:t>
          </w:r>
        </w:sdtContent>
      </w:sdt>
      <w:r w:rsidR="00500E36">
        <w:t xml:space="preserve"> </w:t>
      </w:r>
      <w:sdt>
        <w:sdtPr>
          <w:alias w:val="Enter day:"/>
          <w:tag w:val="Enter day:"/>
          <w:id w:val="730193402"/>
          <w:placeholder>
            <w:docPart w:val="331CCCB4FE8F49F7A81FE8222747B7E3"/>
          </w:placeholder>
          <w:temporary/>
          <w:showingPlcHdr/>
          <w15:appearance w15:val="hidden"/>
        </w:sdtPr>
        <w:sdtEndPr/>
        <w:sdtContent>
          <w:r w:rsidR="00500E36">
            <w:t>Day</w:t>
          </w:r>
        </w:sdtContent>
      </w:sdt>
      <w:r w:rsidR="00500E36">
        <w:t xml:space="preserve"> </w:t>
      </w:r>
      <w:sdt>
        <w:sdtPr>
          <w:alias w:val="Of:"/>
          <w:tag w:val="Of:"/>
          <w:id w:val="-793133104"/>
          <w:placeholder>
            <w:docPart w:val="E57E969DCB074428A6B771B4E7A46588"/>
          </w:placeholder>
          <w:temporary/>
          <w:showingPlcHdr/>
          <w15:appearance w15:val="hidden"/>
        </w:sdtPr>
        <w:sdtEndPr/>
        <w:sdtContent>
          <w:r w:rsidR="00500E36">
            <w:t>of</w:t>
          </w:r>
        </w:sdtContent>
      </w:sdt>
      <w:r w:rsidR="00500E36">
        <w:t xml:space="preserve"> </w:t>
      </w:r>
      <w:sdt>
        <w:sdtPr>
          <w:alias w:val="Enter month:"/>
          <w:tag w:val="Enter month:"/>
          <w:id w:val="65156418"/>
          <w:placeholder>
            <w:docPart w:val="CE6C5D2754C844EAB77B1CB69BEAE8E5"/>
          </w:placeholder>
          <w:temporary/>
          <w:showingPlcHdr/>
          <w15:appearance w15:val="hidden"/>
        </w:sdtPr>
        <w:sdtEndPr/>
        <w:sdtContent>
          <w:r w:rsidR="00500E36">
            <w:t>Month</w:t>
          </w:r>
        </w:sdtContent>
      </w:sdt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layout table"/>
      </w:tblPr>
      <w:tblGrid>
        <w:gridCol w:w="6205"/>
        <w:gridCol w:w="5171"/>
      </w:tblGrid>
      <w:tr w:rsidR="0005145F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05145F" w:rsidRDefault="001A1D31">
            <w:pPr>
              <w:pStyle w:val="Signature"/>
            </w:pPr>
            <w:sdt>
              <w:sdtPr>
                <w:alias w:val="Superintendent:"/>
                <w:tag w:val="Superintendent:"/>
                <w:id w:val="1107619633"/>
                <w:placeholder>
                  <w:docPart w:val="5FF7A7E916CC4AEC83940ED1176112E9"/>
                </w:placeholder>
                <w:temporary/>
                <w:showingPlcHdr/>
                <w15:appearance w15:val="hidden"/>
              </w:sdtPr>
              <w:sdtEndPr/>
              <w:sdtContent>
                <w:r w:rsidR="00AC5AB3">
                  <w:t>Superintendent</w:t>
                </w:r>
              </w:sdtContent>
            </w:sdt>
          </w:p>
        </w:tc>
        <w:tc>
          <w:tcPr>
            <w:tcW w:w="2946" w:type="dxa"/>
            <w:vAlign w:val="bottom"/>
          </w:tcPr>
          <w:p w:rsidR="00A91699" w:rsidRPr="00A91699" w:rsidRDefault="00A91699" w:rsidP="00A91699">
            <w:pPr>
              <w:pStyle w:val="Seal"/>
            </w:pPr>
            <w:r>
              <w:rPr>
                <w:noProof/>
                <w:lang w:eastAsia="en-US" w:bidi="km-KH"/>
              </w:rPr>
              <mc:AlternateContent>
                <mc:Choice Requires="wps">
                  <w:drawing>
                    <wp:inline distT="0" distB="0" distL="0" distR="0">
                      <wp:extent cx="1234440" cy="1188720"/>
                      <wp:effectExtent l="0" t="0" r="22860" b="11430"/>
                      <wp:docPr id="1001" name="Oval 1" title="Circle with word 'seal' insi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alias w:val="Seal:"/>
                                    <w:tag w:val="Seal:"/>
                                    <w:id w:val="-1705160969"/>
                                    <w:placeholder>
                                      <w:docPart w:val="2D4C28F07C8D4B218C29EBE115DC989C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p w:rsidR="00A91699" w:rsidRDefault="00A91699" w:rsidP="00A91699">
                                      <w:pPr>
                                        <w:pStyle w:val="Seal"/>
                                      </w:pPr>
                                      <w:r w:rsidRPr="002D69D3">
                                        <w:t>SEAL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" o:spid="_x0000_s1026" alt="Title: Circle with word 'seal' inside" style="width:97.2pt;height:9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4UXtQIAAN0FAAAOAAAAZHJzL2Uyb0RvYy54bWysVE1v2zAMvQ/YfxB06Wl1nKVbF8QpghQZ&#10;BhRtsXboWZGlWIAsaRITO/v1o+SPdGuxAcNyUCiRfCSfSS6u2lqTg/BBWVPQ/HxCiTDclsrsCvrt&#10;cfPukpIAzJRMWyMKehSBXi3fvlk0bi6mtrK6FJ4giAnzxhW0AnDzLAu8EjUL59YJg0ppfc0Ar36X&#10;lZ41iF7rbDqZfMga60vnLRch4Ot1p6TLhC+l4HAnZRBAdEExN0inT+c2ntlyweY7z1yleJ8G+4cs&#10;aqYMBh2hrhkwsvfqBVStuLfBSjjnts6slIqLVANWk09+q+ahYk6kWpCc4Eaawv+D5beHe09UWdAZ&#10;JYbV+InuDkyTHLlSoPG6Vp5rQRoFFYlkk7MgmD4jygRVikhg48IccR7cve9vAcXIRit9Hf+xTtIm&#10;0o8j6aIFwvExn76fzWb4bTjq8vzy8uM0fZbs5O58gM/C1iQKBRVaKxciMWzODjcBMCpaD1bxOVit&#10;yo3SOl1iM4m19gQrK+h2l8es0eMXK23+5gjt9KUjwkTPLJLQlZ0kOGoR8bT5KiTyi4VOU8Kps0/J&#10;MM6FgbxTVawUXY4XE/wNwYb0U84JMCJLrG7E7gEGyw5kwO6K7e2jq0iDMTpP/pRY5zx6pMjWwOhc&#10;K2P9awAaq+ojd/YDSR01kSVoty2aRHFryyM2orfdhAbHNwo/9g0LcM88jiQ2CK4ZuMNDatsU1PYS&#10;JZX1P157j/Y4KailpMERL2j4vmdeUKK/GJyhT3nqO0iX2UXsO+Kfa7bPNWZfry22D04GZpfEaA96&#10;EKW39RMOyCpGRRUzHGMXlIMfLmvoVg/uMy5Wq2SGe8AxuDEPjkfwSHDs5Mf2iXnXdzzgsNzaYR28&#10;6PrONnoau9qDlSqNxInXnnrcIamH+n0Xl9Tze7I6beXlTwAAAP//AwBQSwMEFAAGAAgAAAAhAPNK&#10;shfYAAAABQEAAA8AAABkcnMvZG93bnJldi54bWxMj0FPwzAMhe9I/IfISNxYyigwStNpmgRHJAYS&#10;V7cxTUXiVEnWdf+ejAu7WM961nuf6/XsrJgoxMGzgttFAYK483rgXsHnx8vNCkRMyBqtZ1JwpAjr&#10;5vKixkr7A7/TtEu9yCEcK1RgUhorKWNnyGFc+JE4e98+OEx5Db3UAQ853Fm5LIoH6XDg3GBwpK2h&#10;7me3dwq+bPk2TcSvbedt2ESzvb/Do1LXV/PmGUSiOf0fwwk/o0OTmVq/Zx2FVZAfSX/z5D2VJYg2&#10;i9XjEmRTy3P65hcAAP//AwBQSwECLQAUAAYACAAAACEAtoM4kv4AAADhAQAAEwAAAAAAAAAAAAAA&#10;AAAAAAAAW0NvbnRlbnRfVHlwZXNdLnhtbFBLAQItABQABgAIAAAAIQA4/SH/1gAAAJQBAAALAAAA&#10;AAAAAAAAAAAAAC8BAABfcmVscy8ucmVsc1BLAQItABQABgAIAAAAIQAzU4UXtQIAAN0FAAAOAAAA&#10;AAAAAAAAAAAAAC4CAABkcnMvZTJvRG9jLnhtbFBLAQItABQABgAIAAAAIQDzSrIX2AAAAAUBAAAP&#10;AAAAAAAAAAAAAAAAAA8FAABkcnMvZG93bnJldi54bWxQSwUGAAAAAAQABADzAAAAFAYAAAAA&#10;" fillcolor="white [3212]" strokecolor="#444d26 [3215]" strokeweight="1pt">
                      <v:stroke joinstyle="miter"/>
                      <v:textbox>
                        <w:txbxContent>
                          <w:sdt>
                            <w:sdtPr>
                              <w:alias w:val="Seal:"/>
                              <w:tag w:val="Seal:"/>
                              <w:id w:val="-1705160969"/>
                              <w:placeholder>
                                <w:docPart w:val="2D4C28F07C8D4B218C29EBE115DC989C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A91699" w:rsidRDefault="00A91699" w:rsidP="00A91699">
                                <w:pPr>
                                  <w:pStyle w:val="Seal"/>
                                </w:pPr>
                                <w:r w:rsidRPr="002D69D3">
                                  <w:t>SEAL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sdt>
          <w:sdtPr>
            <w:alias w:val="Principal:"/>
            <w:tag w:val="Principal:"/>
            <w:id w:val="435034395"/>
            <w:placeholder>
              <w:docPart w:val="6C96665FA52F4FC6A77F3CDFD0B6F4CC"/>
            </w:placeholder>
            <w:temporary/>
            <w:showingPlcHdr/>
            <w15:appearance w15:val="hidden"/>
          </w:sdtPr>
          <w:sdtEndPr/>
          <w:sdtContent>
            <w:tc>
              <w:tcPr>
                <w:tcW w:w="3927" w:type="dxa"/>
                <w:vAlign w:val="bottom"/>
              </w:tcPr>
              <w:p w:rsidR="0005145F" w:rsidRDefault="00AC5AB3">
                <w:pPr>
                  <w:pStyle w:val="Signature"/>
                </w:pPr>
                <w:r>
                  <w:t>Principal</w:t>
                </w:r>
              </w:p>
            </w:tc>
          </w:sdtContent>
        </w:sdt>
      </w:tr>
    </w:tbl>
    <w:p w:rsidR="00D47F75" w:rsidRDefault="00D47F75" w:rsidP="004411C1"/>
    <w:sectPr w:rsidR="00D47F75" w:rsidSect="00FF616D">
      <w:headerReference w:type="default" r:id="rId7"/>
      <w:footerReference w:type="default" r:id="rId8"/>
      <w:headerReference w:type="first" r:id="rId9"/>
      <w:pgSz w:w="15840" w:h="12240" w:orient="landscape" w:code="1"/>
      <w:pgMar w:top="2088" w:right="4320" w:bottom="1872" w:left="4320" w:header="1368" w:footer="1411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1D31" w:rsidRDefault="001A1D31">
      <w:r>
        <w:separator/>
      </w:r>
    </w:p>
  </w:endnote>
  <w:endnote w:type="continuationSeparator" w:id="0">
    <w:p w:rsidR="001A1D31" w:rsidRDefault="001A1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699421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7F75" w:rsidRDefault="00D47F75" w:rsidP="00D47F7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0F9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1D31" w:rsidRDefault="001A1D31">
      <w:r>
        <w:separator/>
      </w:r>
    </w:p>
  </w:footnote>
  <w:footnote w:type="continuationSeparator" w:id="0">
    <w:p w:rsidR="001A1D31" w:rsidRDefault="001A1D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6D70" w:rsidRDefault="00D47F75">
    <w:pPr>
      <w:pStyle w:val="Header"/>
    </w:pPr>
    <w:r>
      <w:rPr>
        <w:noProof/>
        <w:lang w:eastAsia="en-US" w:bidi="km-KH"/>
      </w:rPr>
      <w:drawing>
        <wp:anchor distT="0" distB="0" distL="114300" distR="114300" simplePos="0" relativeHeight="251659264" behindDoc="1" locked="1" layoutInCell="1" allowOverlap="1" wp14:anchorId="20B6968C" wp14:editId="17BA3DA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9070848" cy="6839712"/>
          <wp:effectExtent l="0" t="0" r="1905" b="0"/>
          <wp:wrapNone/>
          <wp:docPr id="6" name="Picture 6" title="Diploma background with lines, graphics border and seal des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title="Diploma background with lines, graphics border and seal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070848" cy="68397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7F75" w:rsidRDefault="00D47F75">
    <w:pPr>
      <w:pStyle w:val="Header"/>
    </w:pPr>
    <w:r>
      <w:rPr>
        <w:noProof/>
        <w:lang w:eastAsia="en-US" w:bidi="km-KH"/>
      </w:rPr>
      <w:drawing>
        <wp:anchor distT="0" distB="0" distL="114300" distR="114300" simplePos="0" relativeHeight="251661312" behindDoc="1" locked="1" layoutInCell="1" allowOverlap="1" wp14:anchorId="20B6968C" wp14:editId="17BA3DA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9070848" cy="6839712"/>
          <wp:effectExtent l="0" t="0" r="1905" b="0"/>
          <wp:wrapNone/>
          <wp:docPr id="7" name="Picture 7" title="Diploma background with lines, graphics border and seal des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title="Diploma background with lines, graphics border and seal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070848" cy="68397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15882F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12605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4226E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36E65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5DA4D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F4AB0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305E9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E8DFA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B03CA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9EDE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FCA"/>
    <w:rsid w:val="00015A24"/>
    <w:rsid w:val="0004165D"/>
    <w:rsid w:val="0005145F"/>
    <w:rsid w:val="00051A41"/>
    <w:rsid w:val="00053FAA"/>
    <w:rsid w:val="00097672"/>
    <w:rsid w:val="000D4F0E"/>
    <w:rsid w:val="001463ED"/>
    <w:rsid w:val="00150073"/>
    <w:rsid w:val="001A1D31"/>
    <w:rsid w:val="00202090"/>
    <w:rsid w:val="00210583"/>
    <w:rsid w:val="00266D70"/>
    <w:rsid w:val="002730A6"/>
    <w:rsid w:val="00282D75"/>
    <w:rsid w:val="002B0A3C"/>
    <w:rsid w:val="002D69D3"/>
    <w:rsid w:val="002D7529"/>
    <w:rsid w:val="002E05B8"/>
    <w:rsid w:val="002F28D6"/>
    <w:rsid w:val="00383A71"/>
    <w:rsid w:val="003B2888"/>
    <w:rsid w:val="003C364E"/>
    <w:rsid w:val="003E56A7"/>
    <w:rsid w:val="003F36E1"/>
    <w:rsid w:val="003F7405"/>
    <w:rsid w:val="00437082"/>
    <w:rsid w:val="004411C1"/>
    <w:rsid w:val="0046494F"/>
    <w:rsid w:val="004732CA"/>
    <w:rsid w:val="004A7938"/>
    <w:rsid w:val="004B3DB5"/>
    <w:rsid w:val="004C15AC"/>
    <w:rsid w:val="004C5DE1"/>
    <w:rsid w:val="004D3F07"/>
    <w:rsid w:val="00500E36"/>
    <w:rsid w:val="00501DB8"/>
    <w:rsid w:val="00520BAD"/>
    <w:rsid w:val="005253ED"/>
    <w:rsid w:val="006038C7"/>
    <w:rsid w:val="00637172"/>
    <w:rsid w:val="00641DB0"/>
    <w:rsid w:val="00662788"/>
    <w:rsid w:val="0068461E"/>
    <w:rsid w:val="0070422D"/>
    <w:rsid w:val="0078066C"/>
    <w:rsid w:val="007A7E8A"/>
    <w:rsid w:val="007C7E58"/>
    <w:rsid w:val="008344F4"/>
    <w:rsid w:val="008773EB"/>
    <w:rsid w:val="00880B48"/>
    <w:rsid w:val="00890EFE"/>
    <w:rsid w:val="00904A70"/>
    <w:rsid w:val="00905B49"/>
    <w:rsid w:val="00945CB0"/>
    <w:rsid w:val="009E0F46"/>
    <w:rsid w:val="009E3962"/>
    <w:rsid w:val="009E708F"/>
    <w:rsid w:val="00A03FCA"/>
    <w:rsid w:val="00A26F77"/>
    <w:rsid w:val="00A91699"/>
    <w:rsid w:val="00AB3836"/>
    <w:rsid w:val="00AC5AB3"/>
    <w:rsid w:val="00AE0F99"/>
    <w:rsid w:val="00B07762"/>
    <w:rsid w:val="00B22066"/>
    <w:rsid w:val="00B23497"/>
    <w:rsid w:val="00B3168D"/>
    <w:rsid w:val="00B44C4E"/>
    <w:rsid w:val="00B512A8"/>
    <w:rsid w:val="00B642D8"/>
    <w:rsid w:val="00B72D2B"/>
    <w:rsid w:val="00B90141"/>
    <w:rsid w:val="00BB1128"/>
    <w:rsid w:val="00C43412"/>
    <w:rsid w:val="00C94BF3"/>
    <w:rsid w:val="00C969A8"/>
    <w:rsid w:val="00D47F75"/>
    <w:rsid w:val="00D814D7"/>
    <w:rsid w:val="00D861B9"/>
    <w:rsid w:val="00DC101F"/>
    <w:rsid w:val="00DD6241"/>
    <w:rsid w:val="00DE19A6"/>
    <w:rsid w:val="00E15617"/>
    <w:rsid w:val="00EA142A"/>
    <w:rsid w:val="00F82E68"/>
    <w:rsid w:val="00F850E4"/>
    <w:rsid w:val="00F93683"/>
    <w:rsid w:val="00FF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D134758"/>
  <w15:chartTrackingRefBased/>
  <w15:docId w15:val="{6CFA35A6-5A6D-470B-AE9B-EBB063446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44D26" w:themeColor="text2"/>
        <w:sz w:val="28"/>
        <w:szCs w:val="28"/>
        <w:lang w:val="en-US" w:eastAsia="ja-JP" w:bidi="ar-SA"/>
      </w:rPr>
    </w:rPrDefault>
    <w:pPrDefault>
      <w:pPr>
        <w:spacing w:after="240" w:line="276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uiPriority="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412"/>
  </w:style>
  <w:style w:type="paragraph" w:styleId="Heading1">
    <w:name w:val="heading 1"/>
    <w:basedOn w:val="Normal"/>
    <w:link w:val="Heading1Char"/>
    <w:uiPriority w:val="3"/>
    <w:qFormat/>
    <w:rsid w:val="00210583"/>
    <w:pPr>
      <w:spacing w:before="240"/>
      <w:contextualSpacing/>
      <w:outlineLvl w:val="0"/>
    </w:pPr>
    <w:rPr>
      <w:rFonts w:asciiTheme="majorHAnsi" w:eastAsiaTheme="majorEastAsia" w:hAnsiTheme="majorHAnsi" w:cstheme="majorBidi"/>
      <w:caps/>
      <w:szCs w:val="72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rsid w:val="007A7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rsid w:val="00520B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36142" w:themeColor="accent1" w:themeShade="80"/>
      <w:sz w:val="24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B901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B901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B901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DD62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DD62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210583"/>
    <w:rPr>
      <w:rFonts w:asciiTheme="majorHAnsi" w:eastAsiaTheme="majorEastAsia" w:hAnsiTheme="majorHAnsi" w:cstheme="majorBidi"/>
      <w:caps/>
      <w:szCs w:val="7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rsid w:val="004B3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gnature">
    <w:name w:val="Signature"/>
    <w:basedOn w:val="Normal"/>
    <w:link w:val="SignatureChar"/>
    <w:uiPriority w:val="5"/>
    <w:qFormat/>
    <w:rsid w:val="00500E36"/>
    <w:pPr>
      <w:spacing w:after="420" w:line="240" w:lineRule="auto"/>
      <w:ind w:left="216" w:right="216"/>
      <w:contextualSpacing/>
    </w:pPr>
    <w:rPr>
      <w:sz w:val="22"/>
      <w:szCs w:val="20"/>
    </w:rPr>
  </w:style>
  <w:style w:type="character" w:customStyle="1" w:styleId="SignatureChar">
    <w:name w:val="Signature Char"/>
    <w:basedOn w:val="DefaultParagraphFont"/>
    <w:link w:val="Signature"/>
    <w:uiPriority w:val="5"/>
    <w:rsid w:val="00500E36"/>
    <w:rPr>
      <w:sz w:val="22"/>
      <w:szCs w:val="20"/>
    </w:rPr>
  </w:style>
  <w:style w:type="paragraph" w:customStyle="1" w:styleId="Seal">
    <w:name w:val="Seal"/>
    <w:basedOn w:val="Normal"/>
    <w:next w:val="Normal"/>
    <w:uiPriority w:val="6"/>
    <w:qFormat/>
    <w:rsid w:val="00097672"/>
    <w:pPr>
      <w:spacing w:after="0" w:line="240" w:lineRule="auto"/>
    </w:pPr>
    <w:rPr>
      <w:caps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520BAD"/>
    <w:rPr>
      <w:rFonts w:asciiTheme="majorHAnsi" w:eastAsiaTheme="majorEastAsia" w:hAnsiTheme="majorHAnsi" w:cstheme="majorBidi"/>
      <w:i/>
      <w:iCs/>
      <w:color w:val="536142" w:themeColor="accent1" w:themeShade="80"/>
      <w:sz w:val="24"/>
      <w:szCs w:val="28"/>
    </w:rPr>
  </w:style>
  <w:style w:type="paragraph" w:styleId="Header">
    <w:name w:val="header"/>
    <w:basedOn w:val="Normal"/>
    <w:link w:val="Header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4411C1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4411C1"/>
    <w:rPr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241"/>
    <w:rPr>
      <w:rFonts w:ascii="Segoe UI" w:hAnsi="Segoe UI" w:cs="Segoe UI"/>
      <w:color w:val="444D26" w:themeColor="text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D6241"/>
  </w:style>
  <w:style w:type="paragraph" w:styleId="BlockText">
    <w:name w:val="Block Text"/>
    <w:basedOn w:val="Normal"/>
    <w:uiPriority w:val="99"/>
    <w:semiHidden/>
    <w:unhideWhenUsed/>
    <w:rsid w:val="007A7E8A"/>
    <w:pPr>
      <w:pBdr>
        <w:top w:val="single" w:sz="2" w:space="10" w:color="536142" w:themeColor="accent1" w:themeShade="80"/>
        <w:left w:val="single" w:sz="2" w:space="10" w:color="536142" w:themeColor="accent1" w:themeShade="80"/>
        <w:bottom w:val="single" w:sz="2" w:space="10" w:color="536142" w:themeColor="accent1" w:themeShade="80"/>
        <w:right w:val="single" w:sz="2" w:space="10" w:color="536142" w:themeColor="accent1" w:themeShade="80"/>
      </w:pBdr>
      <w:ind w:left="1152" w:right="1152"/>
    </w:pPr>
    <w:rPr>
      <w:i/>
      <w:iCs/>
      <w:color w:val="536142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DD624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D6241"/>
    <w:rPr>
      <w:color w:val="444D26" w:themeColor="text2"/>
      <w:sz w:val="28"/>
      <w:szCs w:val="2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D624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D6241"/>
    <w:rPr>
      <w:color w:val="444D26" w:themeColor="text2"/>
      <w:sz w:val="28"/>
      <w:szCs w:val="2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D6241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D6241"/>
    <w:rPr>
      <w:color w:val="444D26" w:themeColor="text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D6241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D6241"/>
    <w:rPr>
      <w:color w:val="444D26" w:themeColor="text2"/>
      <w:sz w:val="28"/>
      <w:szCs w:val="2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D624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D6241"/>
    <w:rPr>
      <w:color w:val="444D26" w:themeColor="text2"/>
      <w:sz w:val="28"/>
      <w:szCs w:val="28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D6241"/>
    <w:pPr>
      <w:spacing w:after="2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D6241"/>
    <w:rPr>
      <w:color w:val="444D26" w:themeColor="text2"/>
      <w:sz w:val="28"/>
      <w:szCs w:val="2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D624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D6241"/>
    <w:rPr>
      <w:color w:val="444D26" w:themeColor="text2"/>
      <w:sz w:val="28"/>
      <w:szCs w:val="2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D6241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D6241"/>
    <w:rPr>
      <w:color w:val="444D26" w:themeColor="text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D6241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6241"/>
    <w:pPr>
      <w:spacing w:after="200" w:line="240" w:lineRule="auto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DD6241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D6241"/>
    <w:rPr>
      <w:color w:val="444D26" w:themeColor="text2"/>
      <w:sz w:val="28"/>
      <w:szCs w:val="28"/>
    </w:rPr>
  </w:style>
  <w:style w:type="table" w:styleId="ColorfulGrid">
    <w:name w:val="Colorful Grid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D624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6241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6241"/>
    <w:rPr>
      <w:color w:val="444D26" w:themeColor="text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62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6241"/>
    <w:rPr>
      <w:b/>
      <w:bCs/>
      <w:color w:val="444D26" w:themeColor="text2"/>
      <w:szCs w:val="20"/>
    </w:rPr>
  </w:style>
  <w:style w:type="table" w:styleId="DarkList">
    <w:name w:val="Dark List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D6241"/>
  </w:style>
  <w:style w:type="character" w:customStyle="1" w:styleId="DateChar">
    <w:name w:val="Date Char"/>
    <w:basedOn w:val="DefaultParagraphFont"/>
    <w:link w:val="Date"/>
    <w:uiPriority w:val="99"/>
    <w:semiHidden/>
    <w:rsid w:val="00DD6241"/>
    <w:rPr>
      <w:color w:val="444D26" w:themeColor="text2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D6241"/>
    <w:rPr>
      <w:rFonts w:ascii="Segoe UI" w:hAnsi="Segoe UI" w:cs="Segoe UI"/>
      <w:color w:val="444D26" w:themeColor="text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D624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D6241"/>
    <w:rPr>
      <w:color w:val="444D26" w:themeColor="text2"/>
      <w:sz w:val="28"/>
      <w:szCs w:val="28"/>
    </w:rPr>
  </w:style>
  <w:style w:type="character" w:styleId="Emphasis">
    <w:name w:val="Emphasis"/>
    <w:basedOn w:val="DefaultParagraphFont"/>
    <w:uiPriority w:val="20"/>
    <w:semiHidden/>
    <w:unhideWhenUsed/>
    <w:qFormat/>
    <w:rsid w:val="00B90141"/>
    <w:rPr>
      <w:i/>
      <w:iCs/>
      <w:color w:val="auto"/>
    </w:rPr>
  </w:style>
  <w:style w:type="character" w:styleId="EndnoteReference">
    <w:name w:val="endnote reference"/>
    <w:basedOn w:val="DefaultParagraphFont"/>
    <w:uiPriority w:val="99"/>
    <w:semiHidden/>
    <w:unhideWhenUsed/>
    <w:rsid w:val="00DD624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D6241"/>
    <w:rPr>
      <w:color w:val="444D26" w:themeColor="text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D624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D6241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D624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D6241"/>
    <w:rPr>
      <w:color w:val="444D26" w:themeColor="text2"/>
      <w:szCs w:val="20"/>
    </w:rPr>
  </w:style>
  <w:style w:type="table" w:styleId="GridTable1Light">
    <w:name w:val="Grid Table 1 Light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3">
    <w:name w:val="Grid Table 3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3"/>
    <w:semiHidden/>
    <w:rsid w:val="00B90141"/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B90141"/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B90141"/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3C364E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3C364E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DD6241"/>
  </w:style>
  <w:style w:type="paragraph" w:styleId="HTMLAddress">
    <w:name w:val="HTML Address"/>
    <w:basedOn w:val="Normal"/>
    <w:link w:val="HTMLAddressChar"/>
    <w:uiPriority w:val="99"/>
    <w:semiHidden/>
    <w:unhideWhenUsed/>
    <w:rsid w:val="00DD624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D6241"/>
    <w:rPr>
      <w:i/>
      <w:iCs/>
      <w:color w:val="444D26" w:themeColor="text2"/>
      <w:sz w:val="28"/>
      <w:szCs w:val="28"/>
    </w:rPr>
  </w:style>
  <w:style w:type="character" w:styleId="HTMLCite">
    <w:name w:val="HTML Cite"/>
    <w:basedOn w:val="DefaultParagraphFont"/>
    <w:uiPriority w:val="99"/>
    <w:semiHidden/>
    <w:unhideWhenUsed/>
    <w:rsid w:val="00DD624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D624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D624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6241"/>
    <w:rPr>
      <w:rFonts w:ascii="Consolas" w:hAnsi="Consolas"/>
      <w:color w:val="444D26" w:themeColor="text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D624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D624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D6241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80" w:hanging="2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560" w:hanging="2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840" w:hanging="2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120" w:hanging="2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400" w:hanging="2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680" w:hanging="2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960" w:hanging="2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240" w:hanging="2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520" w:hanging="28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D624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90141"/>
    <w:rPr>
      <w:b/>
      <w:i/>
      <w:iCs/>
      <w:color w:val="53614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90141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ind w:left="864" w:right="864"/>
    </w:pPr>
    <w:rPr>
      <w:i/>
      <w:iCs/>
      <w:color w:val="53614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90141"/>
    <w:rPr>
      <w:i/>
      <w:iCs/>
      <w:color w:val="53614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90141"/>
    <w:rPr>
      <w:b/>
      <w:bCs/>
      <w:caps w:val="0"/>
      <w:smallCaps/>
      <w:color w:val="536142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D624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D6241"/>
  </w:style>
  <w:style w:type="paragraph" w:styleId="List">
    <w:name w:val="List"/>
    <w:basedOn w:val="Normal"/>
    <w:uiPriority w:val="99"/>
    <w:semiHidden/>
    <w:unhideWhenUsed/>
    <w:rsid w:val="00DD624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DD624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DD624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DD624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DD624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DD624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D624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D624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D624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D624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D624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D624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D624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D624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D624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DD624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DD624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D624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D624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D6241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D624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2">
    <w:name w:val="List Table 2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3">
    <w:name w:val="List Table 3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D62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D6241"/>
    <w:rPr>
      <w:rFonts w:ascii="Consolas" w:hAnsi="Consolas"/>
      <w:color w:val="444D26" w:themeColor="text2"/>
      <w:szCs w:val="20"/>
    </w:rPr>
  </w:style>
  <w:style w:type="table" w:styleId="MediumGrid1">
    <w:name w:val="Medium Grid 1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D62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D6241"/>
    <w:rPr>
      <w:rFonts w:asciiTheme="majorHAnsi" w:eastAsiaTheme="majorEastAsia" w:hAnsiTheme="majorHAnsi" w:cstheme="majorBidi"/>
      <w:color w:val="444D26" w:themeColor="text2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rsid w:val="00DD624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D624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D624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D624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D6241"/>
    <w:rPr>
      <w:color w:val="444D26" w:themeColor="text2"/>
      <w:sz w:val="28"/>
      <w:szCs w:val="28"/>
    </w:rPr>
  </w:style>
  <w:style w:type="character" w:styleId="PageNumber">
    <w:name w:val="page number"/>
    <w:basedOn w:val="DefaultParagraphFont"/>
    <w:uiPriority w:val="99"/>
    <w:semiHidden/>
    <w:unhideWhenUsed/>
    <w:rsid w:val="00DD6241"/>
  </w:style>
  <w:style w:type="table" w:styleId="PlainTable1">
    <w:name w:val="Plain Table 1"/>
    <w:basedOn w:val="TableNormal"/>
    <w:uiPriority w:val="41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D6241"/>
    <w:rPr>
      <w:rFonts w:ascii="Consolas" w:hAnsi="Consolas"/>
      <w:color w:val="444D26" w:themeColor="text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D6241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D6241"/>
    <w:rPr>
      <w:i/>
      <w:iCs/>
      <w:color w:val="404040" w:themeColor="text1" w:themeTint="BF"/>
      <w:sz w:val="28"/>
      <w:szCs w:val="28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D624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D6241"/>
    <w:rPr>
      <w:color w:val="444D26" w:themeColor="text2"/>
      <w:sz w:val="28"/>
      <w:szCs w:val="28"/>
    </w:rPr>
  </w:style>
  <w:style w:type="character" w:styleId="Strong">
    <w:name w:val="Strong"/>
    <w:basedOn w:val="DefaultParagraphFont"/>
    <w:uiPriority w:val="22"/>
    <w:semiHidden/>
    <w:unhideWhenUsed/>
    <w:qFormat/>
    <w:rsid w:val="00DD6241"/>
    <w:rPr>
      <w:b/>
      <w:bCs/>
    </w:rPr>
  </w:style>
  <w:style w:type="paragraph" w:styleId="Subtitle">
    <w:name w:val="Subtitle"/>
    <w:basedOn w:val="Normal"/>
    <w:link w:val="SubtitleChar"/>
    <w:uiPriority w:val="1"/>
    <w:qFormat/>
    <w:rsid w:val="00D47F75"/>
    <w:pPr>
      <w:numPr>
        <w:ilvl w:val="1"/>
      </w:numPr>
      <w:spacing w:line="240" w:lineRule="auto"/>
      <w:ind w:left="-2160" w:right="-2160"/>
      <w:contextualSpacing/>
    </w:pPr>
    <w:rPr>
      <w:caps/>
      <w:color w:val="5A5A5A" w:themeColor="text1" w:themeTint="A5"/>
      <w:sz w:val="56"/>
      <w:szCs w:val="22"/>
    </w:rPr>
  </w:style>
  <w:style w:type="character" w:customStyle="1" w:styleId="SubtitleChar">
    <w:name w:val="Subtitle Char"/>
    <w:basedOn w:val="DefaultParagraphFont"/>
    <w:link w:val="Subtitle"/>
    <w:uiPriority w:val="1"/>
    <w:rsid w:val="00C43412"/>
    <w:rPr>
      <w:caps/>
      <w:color w:val="5A5A5A" w:themeColor="text1" w:themeTint="A5"/>
      <w:sz w:val="56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DD624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DD6241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DD624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D624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D62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D624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D624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D624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D624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D624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D624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D624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D624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D624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D624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D624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D624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D624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D624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D624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D62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D624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D624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D624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D6241"/>
    <w:pPr>
      <w:spacing w:after="0"/>
      <w:ind w:left="280" w:hanging="28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D624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D624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D624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D624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DD624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D6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D624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D624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DD624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4"/>
    <w:qFormat/>
    <w:rsid w:val="00D47F75"/>
    <w:pPr>
      <w:spacing w:before="120" w:after="360" w:line="240" w:lineRule="auto"/>
      <w:ind w:left="-2160" w:right="-2160"/>
      <w:contextualSpacing/>
    </w:pPr>
    <w:rPr>
      <w:rFonts w:asciiTheme="majorHAnsi" w:eastAsiaTheme="majorEastAsia" w:hAnsiTheme="majorHAnsi" w:cstheme="majorBidi"/>
      <w:caps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4"/>
    <w:rsid w:val="00C43412"/>
    <w:rPr>
      <w:rFonts w:asciiTheme="majorHAnsi" w:eastAsiaTheme="majorEastAsia" w:hAnsiTheme="majorHAnsi" w:cstheme="majorBidi"/>
      <w:caps/>
      <w:sz w:val="72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DD624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D624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D6241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D6241"/>
    <w:pPr>
      <w:spacing w:after="100"/>
      <w:ind w:left="56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D6241"/>
    <w:pPr>
      <w:spacing w:after="100"/>
      <w:ind w:left="84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D6241"/>
    <w:pPr>
      <w:spacing w:after="100"/>
      <w:ind w:left="112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D6241"/>
    <w:pPr>
      <w:spacing w:after="100"/>
      <w:ind w:left="14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D6241"/>
    <w:pPr>
      <w:spacing w:after="100"/>
      <w:ind w:left="168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D6241"/>
    <w:pPr>
      <w:spacing w:after="100"/>
      <w:ind w:left="196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D6241"/>
    <w:pPr>
      <w:spacing w:after="100"/>
      <w:ind w:left="22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3683"/>
    <w:pPr>
      <w:keepNext/>
      <w:keepLines/>
      <w:outlineLvl w:val="9"/>
    </w:pPr>
    <w:rPr>
      <w:caps w:val="0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7A7E8A"/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MAKARA.PINN\AppData\Roaming\Microsoft\Templates\Diploma%20certificate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24686D538AC44E1B55D9B916E4D2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B7466-BD27-4D06-86A8-DB06A8DCC593}"/>
      </w:docPartPr>
      <w:docPartBody>
        <w:p w:rsidR="008C1614" w:rsidRDefault="00D66E5E">
          <w:pPr>
            <w:pStyle w:val="524686D538AC44E1B55D9B916E4D281C"/>
          </w:pPr>
          <w:r w:rsidRPr="003F7405">
            <w:rPr>
              <w:rStyle w:val="SubtitleChar"/>
            </w:rPr>
            <w:t>YOUR HIGH SCHOOL</w:t>
          </w:r>
        </w:p>
      </w:docPartBody>
    </w:docPart>
    <w:docPart>
      <w:docPartPr>
        <w:name w:val="276B198C709D4B54A69C54E1BAFD11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14FA0-F5C8-4123-9457-BC40639CFE26}"/>
      </w:docPartPr>
      <w:docPartBody>
        <w:p w:rsidR="008C1614" w:rsidRDefault="00D66E5E">
          <w:pPr>
            <w:pStyle w:val="276B198C709D4B54A69C54E1BAFD1111"/>
          </w:pPr>
          <w:r w:rsidRPr="00637172">
            <w:t>THIS CERTIFIES THAT</w:t>
          </w:r>
        </w:p>
      </w:docPartBody>
    </w:docPart>
    <w:docPart>
      <w:docPartPr>
        <w:name w:val="64A58B1EAFBA4E5DA2985F9E392521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C5934F-6E1C-4DAF-B50C-6DAFCD5109D7}"/>
      </w:docPartPr>
      <w:docPartBody>
        <w:p w:rsidR="008C1614" w:rsidRDefault="00D66E5E">
          <w:pPr>
            <w:pStyle w:val="64A58B1EAFBA4E5DA2985F9E3925213E"/>
          </w:pPr>
          <w:r>
            <w:t>has successfully completed the required course of study approved by the Board of Education for the State of</w:t>
          </w:r>
        </w:p>
      </w:docPartBody>
    </w:docPart>
    <w:docPart>
      <w:docPartPr>
        <w:name w:val="49F1F24A7A0F47B48C8F85BD96CE28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D2EF3-74A9-4B25-AF4A-75975B115923}"/>
      </w:docPartPr>
      <w:docPartBody>
        <w:p w:rsidR="008C1614" w:rsidRDefault="00D66E5E">
          <w:pPr>
            <w:pStyle w:val="49F1F24A7A0F47B48C8F85BD96CE28B8"/>
          </w:pPr>
          <w:r>
            <w:t>State</w:t>
          </w:r>
        </w:p>
      </w:docPartBody>
    </w:docPart>
    <w:docPart>
      <w:docPartPr>
        <w:name w:val="DEC8E775E8D34CBF8FD10B1C7E6336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CE90E-BC6C-4A79-AA00-E4F97291A92C}"/>
      </w:docPartPr>
      <w:docPartBody>
        <w:p w:rsidR="008C1614" w:rsidRDefault="00D66E5E">
          <w:pPr>
            <w:pStyle w:val="DEC8E775E8D34CBF8FD10B1C7E633641"/>
          </w:pPr>
          <w:r>
            <w:t>and is therefore awarded this</w:t>
          </w:r>
        </w:p>
      </w:docPartBody>
    </w:docPart>
    <w:docPart>
      <w:docPartPr>
        <w:name w:val="832C8061F85E49CB86688BCCE337B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EBCBD5-7FD5-4793-B339-082551DB6E81}"/>
      </w:docPartPr>
      <w:docPartBody>
        <w:p w:rsidR="008C1614" w:rsidRDefault="00D66E5E">
          <w:pPr>
            <w:pStyle w:val="832C8061F85E49CB86688BCCE337B4D1"/>
          </w:pPr>
          <w:r>
            <w:t>Dated this</w:t>
          </w:r>
        </w:p>
      </w:docPartBody>
    </w:docPart>
    <w:docPart>
      <w:docPartPr>
        <w:name w:val="331CCCB4FE8F49F7A81FE8222747B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97CDF8-83E1-4028-BA1C-1A1DB2D68688}"/>
      </w:docPartPr>
      <w:docPartBody>
        <w:p w:rsidR="008C1614" w:rsidRDefault="00D66E5E">
          <w:pPr>
            <w:pStyle w:val="331CCCB4FE8F49F7A81FE8222747B7E3"/>
          </w:pPr>
          <w:r>
            <w:t>Day</w:t>
          </w:r>
        </w:p>
      </w:docPartBody>
    </w:docPart>
    <w:docPart>
      <w:docPartPr>
        <w:name w:val="E57E969DCB074428A6B771B4E7A465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C9B715-AC72-4E3B-AACA-2F60FF0DBB07}"/>
      </w:docPartPr>
      <w:docPartBody>
        <w:p w:rsidR="008C1614" w:rsidRDefault="00D66E5E">
          <w:pPr>
            <w:pStyle w:val="E57E969DCB074428A6B771B4E7A46588"/>
          </w:pPr>
          <w:r>
            <w:t>of</w:t>
          </w:r>
        </w:p>
      </w:docPartBody>
    </w:docPart>
    <w:docPart>
      <w:docPartPr>
        <w:name w:val="CE6C5D2754C844EAB77B1CB69BEAE8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E3C71-1F39-42F3-B3EA-DAED1A1E34E0}"/>
      </w:docPartPr>
      <w:docPartBody>
        <w:p w:rsidR="008C1614" w:rsidRDefault="00D66E5E">
          <w:pPr>
            <w:pStyle w:val="CE6C5D2754C844EAB77B1CB69BEAE8E5"/>
          </w:pPr>
          <w:r>
            <w:t>Month</w:t>
          </w:r>
        </w:p>
      </w:docPartBody>
    </w:docPart>
    <w:docPart>
      <w:docPartPr>
        <w:name w:val="5FF7A7E916CC4AEC83940ED1176112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380CC-FCCD-4323-9F12-7F83D305C5F2}"/>
      </w:docPartPr>
      <w:docPartBody>
        <w:p w:rsidR="008C1614" w:rsidRDefault="00D66E5E">
          <w:pPr>
            <w:pStyle w:val="5FF7A7E916CC4AEC83940ED1176112E9"/>
          </w:pPr>
          <w:r>
            <w:t>Superintendent</w:t>
          </w:r>
        </w:p>
      </w:docPartBody>
    </w:docPart>
    <w:docPart>
      <w:docPartPr>
        <w:name w:val="6C96665FA52F4FC6A77F3CDFD0B6F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A7B332-B37B-414A-8A01-15556B220DE7}"/>
      </w:docPartPr>
      <w:docPartBody>
        <w:p w:rsidR="008C1614" w:rsidRDefault="00D66E5E">
          <w:pPr>
            <w:pStyle w:val="6C96665FA52F4FC6A77F3CDFD0B6F4CC"/>
          </w:pPr>
          <w:r>
            <w:t>Principal</w:t>
          </w:r>
        </w:p>
      </w:docPartBody>
    </w:docPart>
    <w:docPart>
      <w:docPartPr>
        <w:name w:val="2D4C28F07C8D4B218C29EBE115DC9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55F1C1-FEF4-494B-8962-E238669E9F26}"/>
      </w:docPartPr>
      <w:docPartBody>
        <w:p w:rsidR="008C1614" w:rsidRDefault="00D66E5E">
          <w:pPr>
            <w:pStyle w:val="2D4C28F07C8D4B218C29EBE115DC989C"/>
          </w:pPr>
          <w:r w:rsidRPr="002D69D3">
            <w:t>SEAL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E5E"/>
    <w:rsid w:val="001504D8"/>
    <w:rsid w:val="008C1614"/>
    <w:rsid w:val="00D6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"/>
    <w:unhideWhenUsed/>
    <w:qFormat/>
    <w:pPr>
      <w:numPr>
        <w:ilvl w:val="1"/>
      </w:numPr>
      <w:spacing w:before="240" w:after="0" w:line="240" w:lineRule="auto"/>
      <w:jc w:val="center"/>
    </w:pPr>
    <w:rPr>
      <w:caps/>
      <w:color w:val="5A5A5A" w:themeColor="text1" w:themeTint="A5"/>
      <w:sz w:val="56"/>
      <w:szCs w:val="22"/>
      <w:lang w:eastAsia="ja-JP" w:bidi="ar-SA"/>
    </w:rPr>
  </w:style>
  <w:style w:type="character" w:customStyle="1" w:styleId="SubtitleChar">
    <w:name w:val="Subtitle Char"/>
    <w:basedOn w:val="DefaultParagraphFont"/>
    <w:link w:val="Subtitle"/>
    <w:uiPriority w:val="1"/>
    <w:rPr>
      <w:caps/>
      <w:color w:val="5A5A5A" w:themeColor="text1" w:themeTint="A5"/>
      <w:sz w:val="56"/>
      <w:szCs w:val="22"/>
      <w:lang w:eastAsia="ja-JP" w:bidi="ar-SA"/>
    </w:rPr>
  </w:style>
  <w:style w:type="paragraph" w:customStyle="1" w:styleId="524686D538AC44E1B55D9B916E4D281C">
    <w:name w:val="524686D538AC44E1B55D9B916E4D281C"/>
  </w:style>
  <w:style w:type="paragraph" w:customStyle="1" w:styleId="276B198C709D4B54A69C54E1BAFD1111">
    <w:name w:val="276B198C709D4B54A69C54E1BAFD1111"/>
  </w:style>
  <w:style w:type="paragraph" w:customStyle="1" w:styleId="B1B453197CE8454D87B82E2AFC8641BA">
    <w:name w:val="B1B453197CE8454D87B82E2AFC8641BA"/>
  </w:style>
  <w:style w:type="paragraph" w:customStyle="1" w:styleId="64A58B1EAFBA4E5DA2985F9E3925213E">
    <w:name w:val="64A58B1EAFBA4E5DA2985F9E3925213E"/>
  </w:style>
  <w:style w:type="paragraph" w:customStyle="1" w:styleId="49F1F24A7A0F47B48C8F85BD96CE28B8">
    <w:name w:val="49F1F24A7A0F47B48C8F85BD96CE28B8"/>
  </w:style>
  <w:style w:type="paragraph" w:customStyle="1" w:styleId="DEC8E775E8D34CBF8FD10B1C7E633641">
    <w:name w:val="DEC8E775E8D34CBF8FD10B1C7E633641"/>
  </w:style>
  <w:style w:type="paragraph" w:customStyle="1" w:styleId="400EA17C81514E2BAF178E8CDA41BD77">
    <w:name w:val="400EA17C81514E2BAF178E8CDA41BD77"/>
  </w:style>
  <w:style w:type="paragraph" w:customStyle="1" w:styleId="832C8061F85E49CB86688BCCE337B4D1">
    <w:name w:val="832C8061F85E49CB86688BCCE337B4D1"/>
  </w:style>
  <w:style w:type="paragraph" w:customStyle="1" w:styleId="331CCCB4FE8F49F7A81FE8222747B7E3">
    <w:name w:val="331CCCB4FE8F49F7A81FE8222747B7E3"/>
  </w:style>
  <w:style w:type="paragraph" w:customStyle="1" w:styleId="E57E969DCB074428A6B771B4E7A46588">
    <w:name w:val="E57E969DCB074428A6B771B4E7A46588"/>
  </w:style>
  <w:style w:type="paragraph" w:customStyle="1" w:styleId="CE6C5D2754C844EAB77B1CB69BEAE8E5">
    <w:name w:val="CE6C5D2754C844EAB77B1CB69BEAE8E5"/>
  </w:style>
  <w:style w:type="paragraph" w:customStyle="1" w:styleId="5FF7A7E916CC4AEC83940ED1176112E9">
    <w:name w:val="5FF7A7E916CC4AEC83940ED1176112E9"/>
  </w:style>
  <w:style w:type="paragraph" w:customStyle="1" w:styleId="6C96665FA52F4FC6A77F3CDFD0B6F4CC">
    <w:name w:val="6C96665FA52F4FC6A77F3CDFD0B6F4CC"/>
  </w:style>
  <w:style w:type="paragraph" w:customStyle="1" w:styleId="2D4C28F07C8D4B218C29EBE115DC989C">
    <w:name w:val="2D4C28F07C8D4B218C29EBE115DC9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High school diploma certificate (Fancy design)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ambria">
      <a:maj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Diploma certificate.dotx</Template>
  <TotalTime>38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MAKARA PINN</dc:creator>
  <cp:lastModifiedBy>MAKARA PINN</cp:lastModifiedBy>
  <cp:revision>4</cp:revision>
  <dcterms:created xsi:type="dcterms:W3CDTF">2025-07-03T22:52:00Z</dcterms:created>
  <dcterms:modified xsi:type="dcterms:W3CDTF">2025-07-04T11:20:00Z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0x010100AA3F7D94069FF64A86F7DFF56D60E3BE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