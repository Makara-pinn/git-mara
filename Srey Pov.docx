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4C15AC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4C15AC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bookmarkStart w:id="0" w:name="_GoBack"/>
      <w:r w:rsidRPr="00A03FCA">
        <w:rPr>
          <w:sz w:val="72"/>
          <w:szCs w:val="72"/>
        </w:rPr>
        <w:t xml:space="preserve"/>
      </w:r>
    </w:p>
    <w:bookmarkEnd w:id="0"/>
    <w:p w:rsidR="00500E36" w:rsidRDefault="004C15AC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Default="004C15AC" w:rsidP="00637172">
      <w:pPr>
        <w:pStyle w:val="Title"/>
      </w:pPr>
      <w:sdt>
        <w:sdtPr>
          <w:alias w:val="Enter diploma:"/>
          <w:tag w:val="Enter diploma:"/>
          <w:id w:val="-328978246"/>
          <w:placeholder>
            <w:docPart w:val="400EA17C81514E2BAF178E8CDA41BD77"/>
          </w:placeholder>
          <w:temporary/>
          <w:showingPlcHdr/>
          <w15:appearance w15:val="hidden"/>
        </w:sdtPr>
        <w:sdtEndPr/>
        <w:sdtContent>
          <w:r w:rsidR="00500E36">
            <w:t>DIPLOMA</w:t>
          </w:r>
        </w:sdtContent>
      </w:sdt>
    </w:p>
    <w:p w:rsidR="00500E36" w:rsidRDefault="004C15AC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6205"/>
        <w:gridCol w:w="5171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4C15AC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00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5AC" w:rsidRDefault="004C15AC">
      <w:r>
        <w:separator/>
      </w:r>
    </w:p>
  </w:endnote>
  <w:endnote w:type="continuationSeparator" w:id="0">
    <w:p w:rsidR="004C15AC" w:rsidRDefault="004C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1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5AC" w:rsidRDefault="004C15AC">
      <w:r>
        <w:separator/>
      </w:r>
    </w:p>
  </w:footnote>
  <w:footnote w:type="continuationSeparator" w:id="0">
    <w:p w:rsidR="004C15AC" w:rsidRDefault="004C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6302B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000000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000000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000000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000000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000000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400EA17C81514E2BAF178E8CDA41B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1BD0-EB54-466E-BB8E-79E0C49CA93E}"/>
      </w:docPartPr>
      <w:docPartBody>
        <w:p w:rsidR="00000000" w:rsidRDefault="00D66E5E">
          <w:pPr>
            <w:pStyle w:val="400EA17C81514E2BAF178E8CDA41BD77"/>
          </w:pPr>
          <w:r>
            <w:t>DIPLOMA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000000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000000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000000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000000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000000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000000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000000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2</cp:revision>
  <dcterms:created xsi:type="dcterms:W3CDTF">2025-07-03T22:52:00Z</dcterms:created>
  <dcterms:modified xsi:type="dcterms:W3CDTF">2025-07-03T23:27:00Z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